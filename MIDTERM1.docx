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0B" w:rsidRDefault="00945668">
      <w:pPr>
        <w:pStyle w:val="Title"/>
      </w:pPr>
      <w:r>
        <w:t>MIDTERM</w:t>
      </w:r>
    </w:p>
    <w:p w:rsidR="00A8660B" w:rsidRDefault="00945668">
      <w:pPr>
        <w:pStyle w:val="Heading1"/>
      </w:pPr>
      <w:r>
        <w:t>Title</w:t>
      </w:r>
    </w:p>
    <w:p w:rsidR="00945668" w:rsidRDefault="00945668"/>
    <w:p w:rsidR="009944A5" w:rsidRDefault="000B467E">
      <w:pPr>
        <w:rPr>
          <w:sz w:val="24"/>
          <w:szCs w:val="24"/>
        </w:rPr>
      </w:pPr>
      <w:r>
        <w:rPr>
          <w:sz w:val="24"/>
          <w:szCs w:val="24"/>
        </w:rPr>
        <w:t>Social web application to create, Sharing, tra</w:t>
      </w:r>
      <w:r w:rsidR="009944A5">
        <w:rPr>
          <w:sz w:val="24"/>
          <w:szCs w:val="24"/>
        </w:rPr>
        <w:t>cing and walking through routes</w:t>
      </w:r>
    </w:p>
    <w:p w:rsidR="000B467E" w:rsidRDefault="000B467E">
      <w:pPr>
        <w:rPr>
          <w:sz w:val="24"/>
          <w:szCs w:val="24"/>
        </w:rPr>
      </w:pPr>
    </w:p>
    <w:p w:rsidR="009944A5" w:rsidRDefault="009944A5" w:rsidP="009944A5">
      <w:pPr>
        <w:pStyle w:val="Heading1"/>
      </w:pPr>
      <w:r>
        <w:t>Design:</w:t>
      </w:r>
    </w:p>
    <w:p w:rsidR="009944A5" w:rsidRPr="009944A5" w:rsidRDefault="009944A5" w:rsidP="009944A5">
      <w:pPr>
        <w:rPr>
          <w:sz w:val="22"/>
          <w:szCs w:val="22"/>
        </w:rPr>
      </w:pPr>
      <w:r>
        <w:rPr>
          <w:sz w:val="22"/>
          <w:szCs w:val="22"/>
        </w:rPr>
        <w:t>I used Model View Control architecture to design my web application.</w:t>
      </w:r>
    </w:p>
    <w:p w:rsidR="009944A5" w:rsidRDefault="009944A5" w:rsidP="009944A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Architecture design</w:t>
      </w:r>
    </w:p>
    <w:p w:rsidR="009944A5" w:rsidRDefault="009944A5" w:rsidP="009944A5">
      <w:pPr>
        <w:rPr>
          <w:sz w:val="22"/>
          <w:szCs w:val="22"/>
        </w:rPr>
      </w:pPr>
    </w:p>
    <w:p w:rsidR="009944A5" w:rsidRPr="009944A5" w:rsidRDefault="009944A5" w:rsidP="009944A5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>
            <wp:extent cx="5305425" cy="4540885"/>
            <wp:effectExtent l="0" t="0" r="9525" b="0"/>
            <wp:docPr id="1" name="Picture 1" descr="C:\Users\vishnu\Desktop\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nu\Desktop\ar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781" cy="454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7E" w:rsidRDefault="000B467E">
      <w:pPr>
        <w:rPr>
          <w:sz w:val="24"/>
          <w:szCs w:val="24"/>
        </w:rPr>
      </w:pPr>
    </w:p>
    <w:p w:rsidR="000B467E" w:rsidRDefault="009944A5" w:rsidP="009944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44A5">
        <w:rPr>
          <w:sz w:val="24"/>
          <w:szCs w:val="24"/>
        </w:rPr>
        <w:lastRenderedPageBreak/>
        <w:t>Class Diagram</w:t>
      </w:r>
    </w:p>
    <w:p w:rsidR="009944A5" w:rsidRPr="009944A5" w:rsidRDefault="009944A5" w:rsidP="009944A5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934075" cy="4362450"/>
            <wp:effectExtent l="0" t="0" r="9525" b="0"/>
            <wp:docPr id="2" name="Picture 2" descr="C:\Users\vishnu\Desktop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nu\Desktop\Cl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A5" w:rsidRDefault="009944A5">
      <w:pPr>
        <w:rPr>
          <w:sz w:val="24"/>
          <w:szCs w:val="24"/>
        </w:rPr>
      </w:pPr>
    </w:p>
    <w:p w:rsidR="000B467E" w:rsidRDefault="000B467E">
      <w:pPr>
        <w:rPr>
          <w:sz w:val="24"/>
          <w:szCs w:val="24"/>
        </w:rPr>
      </w:pPr>
    </w:p>
    <w:p w:rsidR="009944A5" w:rsidRDefault="009944A5" w:rsidP="009944A5">
      <w:pPr>
        <w:pStyle w:val="Heading1"/>
      </w:pPr>
      <w:r>
        <w:t>Features Implemented:</w:t>
      </w:r>
    </w:p>
    <w:p w:rsidR="009944A5" w:rsidRDefault="009944A5" w:rsidP="009944A5"/>
    <w:p w:rsidR="009944A5" w:rsidRDefault="009944A5" w:rsidP="009944A5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Web services:</w:t>
      </w:r>
    </w:p>
    <w:p w:rsidR="009944A5" w:rsidRDefault="009944A5" w:rsidP="009944A5">
      <w:pPr>
        <w:pStyle w:val="ListParagraph"/>
        <w:rPr>
          <w:sz w:val="22"/>
          <w:szCs w:val="22"/>
        </w:rPr>
      </w:pPr>
    </w:p>
    <w:p w:rsidR="009944A5" w:rsidRDefault="009944A5" w:rsidP="009944A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 used Google maps API v3 to get directions in route shop hyperlink.</w:t>
      </w:r>
    </w:p>
    <w:p w:rsidR="009944A5" w:rsidRDefault="009944A5" w:rsidP="009944A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Twitter Bootstrap API is used for the look and feel of the web application.</w:t>
      </w:r>
    </w:p>
    <w:p w:rsidR="009944A5" w:rsidRPr="009944A5" w:rsidRDefault="009944A5" w:rsidP="009944A5">
      <w:pPr>
        <w:rPr>
          <w:sz w:val="22"/>
          <w:szCs w:val="22"/>
        </w:rPr>
      </w:pPr>
    </w:p>
    <w:p w:rsidR="009944A5" w:rsidRDefault="009944A5" w:rsidP="009944A5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Database:</w:t>
      </w:r>
    </w:p>
    <w:p w:rsidR="009944A5" w:rsidRDefault="009944A5" w:rsidP="009944A5">
      <w:pPr>
        <w:pStyle w:val="ListParagraph"/>
        <w:rPr>
          <w:sz w:val="22"/>
          <w:szCs w:val="22"/>
        </w:rPr>
      </w:pPr>
    </w:p>
    <w:p w:rsidR="009944A5" w:rsidRDefault="009944A5" w:rsidP="009944A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 created a database </w:t>
      </w:r>
      <w:proofErr w:type="spellStart"/>
      <w:r>
        <w:rPr>
          <w:sz w:val="22"/>
          <w:szCs w:val="22"/>
        </w:rPr>
        <w:t>RoutesDB</w:t>
      </w:r>
      <w:proofErr w:type="spellEnd"/>
      <w:r>
        <w:rPr>
          <w:sz w:val="22"/>
          <w:szCs w:val="22"/>
        </w:rPr>
        <w:t xml:space="preserve"> which consists of 3 tables as shown below</w:t>
      </w:r>
    </w:p>
    <w:p w:rsidR="009944A5" w:rsidRDefault="00D73A46" w:rsidP="009944A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lastRenderedPageBreak/>
        <w:t>Checkpoints Table:</w:t>
      </w:r>
    </w:p>
    <w:p w:rsidR="00D73A46" w:rsidRDefault="00D73A46" w:rsidP="009944A5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>
            <wp:extent cx="4543425" cy="1885950"/>
            <wp:effectExtent l="0" t="0" r="9525" b="0"/>
            <wp:docPr id="3" name="Picture 3" descr="C:\Users\vishnu\Desktop\checkpoints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hnu\Desktop\checkpoints d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46" w:rsidRDefault="00D73A46" w:rsidP="009944A5">
      <w:pPr>
        <w:pStyle w:val="ListParagraph"/>
        <w:rPr>
          <w:sz w:val="22"/>
          <w:szCs w:val="22"/>
        </w:rPr>
      </w:pPr>
    </w:p>
    <w:p w:rsidR="00D73A46" w:rsidRDefault="00D73A46" w:rsidP="009944A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Points of interest </w:t>
      </w:r>
      <w:proofErr w:type="gramStart"/>
      <w:r>
        <w:rPr>
          <w:sz w:val="22"/>
          <w:szCs w:val="22"/>
        </w:rPr>
        <w:t>table :</w:t>
      </w:r>
      <w:proofErr w:type="gramEnd"/>
    </w:p>
    <w:p w:rsidR="00D73A46" w:rsidRDefault="00D73A46" w:rsidP="009944A5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>
            <wp:extent cx="4772025" cy="2247900"/>
            <wp:effectExtent l="0" t="0" r="9525" b="0"/>
            <wp:docPr id="4" name="Picture 4" descr="C:\Users\vishnu\Desktop\points of int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hnu\Desktop\points of intr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46" w:rsidRDefault="00D73A46" w:rsidP="009944A5">
      <w:pPr>
        <w:pStyle w:val="ListParagraph"/>
        <w:rPr>
          <w:sz w:val="22"/>
          <w:szCs w:val="22"/>
        </w:rPr>
      </w:pPr>
    </w:p>
    <w:p w:rsidR="00D73A46" w:rsidRDefault="00D73A46" w:rsidP="009944A5">
      <w:pPr>
        <w:pStyle w:val="ListParagraph"/>
        <w:rPr>
          <w:sz w:val="22"/>
          <w:szCs w:val="22"/>
        </w:rPr>
      </w:pPr>
    </w:p>
    <w:p w:rsidR="00D73A46" w:rsidRDefault="00D73A46" w:rsidP="009944A5">
      <w:pPr>
        <w:pStyle w:val="ListParagraph"/>
        <w:rPr>
          <w:sz w:val="22"/>
          <w:szCs w:val="22"/>
        </w:rPr>
      </w:pPr>
    </w:p>
    <w:p w:rsidR="00D73A46" w:rsidRDefault="00D73A46" w:rsidP="009944A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Routes table:</w:t>
      </w:r>
    </w:p>
    <w:p w:rsidR="00D73A46" w:rsidRDefault="00D73A46" w:rsidP="009944A5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>
            <wp:extent cx="5781675" cy="1257300"/>
            <wp:effectExtent l="0" t="0" r="9525" b="0"/>
            <wp:docPr id="5" name="Picture 5" descr="C:\Users\vishnu\Desktop\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hnu\Desktop\rou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46" w:rsidRDefault="00D73A46" w:rsidP="009944A5">
      <w:pPr>
        <w:pStyle w:val="ListParagraph"/>
        <w:rPr>
          <w:sz w:val="22"/>
          <w:szCs w:val="22"/>
        </w:rPr>
      </w:pPr>
    </w:p>
    <w:p w:rsidR="00D73A46" w:rsidRDefault="00D73A46" w:rsidP="009944A5">
      <w:pPr>
        <w:pStyle w:val="ListParagraph"/>
        <w:rPr>
          <w:sz w:val="22"/>
          <w:szCs w:val="22"/>
        </w:rPr>
      </w:pPr>
    </w:p>
    <w:p w:rsidR="00D73A46" w:rsidRDefault="00D73A46" w:rsidP="009944A5">
      <w:pPr>
        <w:pStyle w:val="ListParagraph"/>
        <w:rPr>
          <w:sz w:val="22"/>
          <w:szCs w:val="22"/>
        </w:rPr>
      </w:pPr>
      <w:r w:rsidRPr="00D73A46">
        <w:rPr>
          <w:color w:val="FF0000"/>
          <w:sz w:val="22"/>
          <w:szCs w:val="22"/>
          <w:u w:val="single"/>
        </w:rPr>
        <w:t>The routes table</w:t>
      </w:r>
      <w:r>
        <w:rPr>
          <w:sz w:val="22"/>
          <w:szCs w:val="22"/>
        </w:rPr>
        <w:t xml:space="preserve"> is used to save routes so that they can be called later, </w:t>
      </w:r>
      <w:r w:rsidRPr="00D73A46">
        <w:rPr>
          <w:color w:val="FF0000"/>
          <w:sz w:val="22"/>
          <w:szCs w:val="22"/>
          <w:u w:val="single"/>
        </w:rPr>
        <w:t>Points of interest</w:t>
      </w:r>
      <w:r w:rsidRPr="00D73A46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are the default places we provide in a certain region and Finally </w:t>
      </w:r>
      <w:r w:rsidRPr="00D73A46">
        <w:rPr>
          <w:color w:val="FF0000"/>
          <w:sz w:val="22"/>
          <w:szCs w:val="22"/>
          <w:u w:val="single"/>
        </w:rPr>
        <w:lastRenderedPageBreak/>
        <w:t>Checkpoints table</w:t>
      </w:r>
      <w:r>
        <w:rPr>
          <w:sz w:val="22"/>
          <w:szCs w:val="22"/>
        </w:rPr>
        <w:t xml:space="preserve"> saves the main important places which are a must see places in that area.</w:t>
      </w:r>
    </w:p>
    <w:p w:rsidR="00D73A46" w:rsidRDefault="00D73A46" w:rsidP="009944A5">
      <w:pPr>
        <w:pStyle w:val="ListParagraph"/>
        <w:rPr>
          <w:sz w:val="22"/>
          <w:szCs w:val="22"/>
        </w:rPr>
      </w:pPr>
    </w:p>
    <w:p w:rsidR="00AA752F" w:rsidRDefault="00AA752F" w:rsidP="009944A5">
      <w:pPr>
        <w:pStyle w:val="ListParagraph"/>
        <w:rPr>
          <w:sz w:val="22"/>
          <w:szCs w:val="22"/>
        </w:rPr>
      </w:pPr>
    </w:p>
    <w:p w:rsidR="00AA752F" w:rsidRDefault="00AA752F" w:rsidP="00AA752F">
      <w:pPr>
        <w:rPr>
          <w:sz w:val="22"/>
          <w:szCs w:val="22"/>
        </w:rPr>
      </w:pPr>
      <w:r>
        <w:rPr>
          <w:sz w:val="22"/>
          <w:szCs w:val="22"/>
        </w:rPr>
        <w:t>C) Mobile design:</w:t>
      </w:r>
    </w:p>
    <w:p w:rsidR="00D22846" w:rsidRDefault="00D22846" w:rsidP="00AA752F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>
            <wp:extent cx="3895725" cy="6553200"/>
            <wp:effectExtent l="0" t="0" r="9525" b="0"/>
            <wp:docPr id="14" name="Picture 14" descr="C:\Users\vishn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shn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752F" w:rsidRDefault="00AA752F" w:rsidP="00AA752F">
      <w:pPr>
        <w:rPr>
          <w:sz w:val="22"/>
          <w:szCs w:val="22"/>
        </w:rPr>
      </w:pPr>
    </w:p>
    <w:p w:rsidR="00AA752F" w:rsidRDefault="00AA752F" w:rsidP="00AA752F">
      <w:pPr>
        <w:rPr>
          <w:sz w:val="22"/>
          <w:szCs w:val="22"/>
        </w:rPr>
      </w:pPr>
    </w:p>
    <w:p w:rsidR="00AA752F" w:rsidRDefault="00AA752F" w:rsidP="00AA752F">
      <w:pPr>
        <w:pStyle w:val="Heading1"/>
      </w:pPr>
      <w:r>
        <w:t>SCREEN SHOTS:</w:t>
      </w:r>
    </w:p>
    <w:p w:rsidR="00AA752F" w:rsidRDefault="00AA752F" w:rsidP="00AA752F"/>
    <w:p w:rsidR="00AA752F" w:rsidRDefault="00AA752F" w:rsidP="00AA752F">
      <w:pPr>
        <w:rPr>
          <w:sz w:val="24"/>
          <w:szCs w:val="24"/>
        </w:rPr>
      </w:pPr>
      <w:r>
        <w:rPr>
          <w:sz w:val="24"/>
          <w:szCs w:val="24"/>
        </w:rPr>
        <w:t>Creating a route</w:t>
      </w:r>
    </w:p>
    <w:p w:rsidR="00AA752F" w:rsidRDefault="00AA752F" w:rsidP="00AA752F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934075" cy="2609850"/>
            <wp:effectExtent l="0" t="0" r="9525" b="0"/>
            <wp:docPr id="6" name="Picture 6" descr="C:\Users\vishnu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shnu\Desktop\pic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2F" w:rsidRDefault="00AA752F" w:rsidP="00AA752F">
      <w:pPr>
        <w:rPr>
          <w:sz w:val="24"/>
          <w:szCs w:val="24"/>
        </w:rPr>
      </w:pPr>
    </w:p>
    <w:p w:rsidR="00AA752F" w:rsidRDefault="00AA752F" w:rsidP="00AA752F">
      <w:pPr>
        <w:rPr>
          <w:sz w:val="24"/>
          <w:szCs w:val="24"/>
        </w:rPr>
      </w:pPr>
      <w:r>
        <w:rPr>
          <w:sz w:val="24"/>
          <w:szCs w:val="24"/>
        </w:rPr>
        <w:t>Creating Checkpoints:</w:t>
      </w:r>
      <w:r w:rsidRPr="00AA752F">
        <w:rPr>
          <w:noProof/>
          <w:sz w:val="24"/>
          <w:szCs w:val="24"/>
          <w:lang w:eastAsia="en-US"/>
        </w:rPr>
        <w:t xml:space="preserve"> </w:t>
      </w:r>
      <w:r>
        <w:rPr>
          <w:noProof/>
          <w:sz w:val="24"/>
          <w:szCs w:val="24"/>
          <w:lang w:eastAsia="en-US"/>
        </w:rPr>
        <w:drawing>
          <wp:inline distT="0" distB="0" distL="0" distR="0" wp14:anchorId="44671BCA" wp14:editId="42A1DFB0">
            <wp:extent cx="5943600" cy="2838450"/>
            <wp:effectExtent l="0" t="0" r="0" b="0"/>
            <wp:docPr id="7" name="Picture 7" descr="C:\Users\vishnu\Desktop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shnu\Desktop\Pic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2F" w:rsidRDefault="00AA752F" w:rsidP="00AA752F">
      <w:pPr>
        <w:rPr>
          <w:sz w:val="24"/>
          <w:szCs w:val="24"/>
        </w:rPr>
      </w:pPr>
    </w:p>
    <w:p w:rsidR="00AA752F" w:rsidRDefault="00AA752F" w:rsidP="00AA752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this step we save our checkpoints and route which appear in the route shop</w:t>
      </w:r>
    </w:p>
    <w:p w:rsidR="00AA752F" w:rsidRDefault="00AA752F" w:rsidP="00AA752F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943600" cy="3076575"/>
            <wp:effectExtent l="0" t="0" r="0" b="9525"/>
            <wp:docPr id="8" name="Picture 8" descr="C:\Users\vishnu\Desktop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shnu\Desktop\Pic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2F" w:rsidRDefault="00AA752F" w:rsidP="00AA752F">
      <w:pPr>
        <w:rPr>
          <w:sz w:val="24"/>
          <w:szCs w:val="24"/>
        </w:rPr>
      </w:pPr>
    </w:p>
    <w:p w:rsidR="00555B91" w:rsidRDefault="00555B91" w:rsidP="00AA752F">
      <w:pPr>
        <w:rPr>
          <w:sz w:val="24"/>
          <w:szCs w:val="24"/>
        </w:rPr>
      </w:pPr>
    </w:p>
    <w:p w:rsidR="00555B91" w:rsidRDefault="00555B91" w:rsidP="00AA752F">
      <w:pPr>
        <w:rPr>
          <w:sz w:val="24"/>
          <w:szCs w:val="24"/>
        </w:rPr>
      </w:pPr>
    </w:p>
    <w:p w:rsidR="00555B91" w:rsidRDefault="00555B91" w:rsidP="00AA752F">
      <w:pPr>
        <w:rPr>
          <w:sz w:val="24"/>
          <w:szCs w:val="24"/>
        </w:rPr>
      </w:pPr>
      <w:r>
        <w:rPr>
          <w:sz w:val="24"/>
          <w:szCs w:val="24"/>
        </w:rPr>
        <w:t>Route shop:</w:t>
      </w:r>
    </w:p>
    <w:p w:rsidR="00555B91" w:rsidRDefault="00555B91" w:rsidP="00AA752F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934075" cy="3028950"/>
            <wp:effectExtent l="0" t="0" r="9525" b="0"/>
            <wp:docPr id="9" name="Picture 9" descr="C:\Users\vishnu\Desktop\Capture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shnu\Desktop\Capture12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2F" w:rsidRDefault="00AA752F" w:rsidP="00AA752F">
      <w:pPr>
        <w:rPr>
          <w:sz w:val="24"/>
          <w:szCs w:val="24"/>
        </w:rPr>
      </w:pPr>
    </w:p>
    <w:p w:rsidR="00555B91" w:rsidRDefault="00555B91" w:rsidP="00AA752F">
      <w:pPr>
        <w:rPr>
          <w:sz w:val="24"/>
          <w:szCs w:val="24"/>
        </w:rPr>
      </w:pPr>
      <w:r>
        <w:rPr>
          <w:sz w:val="24"/>
          <w:szCs w:val="24"/>
        </w:rPr>
        <w:t>I created a demo route from UMKC to plaza</w:t>
      </w:r>
    </w:p>
    <w:p w:rsidR="00555B91" w:rsidRDefault="00555B91" w:rsidP="00AA752F">
      <w:pPr>
        <w:rPr>
          <w:sz w:val="24"/>
          <w:szCs w:val="24"/>
        </w:rPr>
      </w:pPr>
      <w:r>
        <w:rPr>
          <w:sz w:val="24"/>
          <w:szCs w:val="24"/>
        </w:rPr>
        <w:t>After we click on Plaza walk the direction menu appears</w:t>
      </w:r>
    </w:p>
    <w:p w:rsidR="00555B91" w:rsidRDefault="00555B91" w:rsidP="00AA752F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943600" cy="2790825"/>
            <wp:effectExtent l="0" t="0" r="0" b="9525"/>
            <wp:docPr id="10" name="Picture 10" descr="C:\Users\vishnu\Desktop\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shnu\Desktop\pic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B91" w:rsidRDefault="00555B91" w:rsidP="00AA752F">
      <w:pPr>
        <w:rPr>
          <w:sz w:val="24"/>
          <w:szCs w:val="24"/>
        </w:rPr>
      </w:pPr>
    </w:p>
    <w:p w:rsidR="00555B91" w:rsidRDefault="00555B91" w:rsidP="00AA752F">
      <w:pPr>
        <w:rPr>
          <w:sz w:val="24"/>
          <w:szCs w:val="24"/>
        </w:rPr>
      </w:pPr>
      <w:r>
        <w:rPr>
          <w:sz w:val="24"/>
          <w:szCs w:val="24"/>
        </w:rPr>
        <w:t>When we click the walk button it checks for the check points in the route</w:t>
      </w:r>
    </w:p>
    <w:p w:rsidR="00555B91" w:rsidRDefault="00555B91" w:rsidP="00AA752F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143500" cy="4171950"/>
            <wp:effectExtent l="0" t="0" r="0" b="0"/>
            <wp:docPr id="11" name="Picture 11" descr="C:\Users\vishnu\Desktop\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shnu\Desktop\Pic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US"/>
        </w:rPr>
        <w:drawing>
          <wp:inline distT="0" distB="0" distL="0" distR="0">
            <wp:extent cx="4086225" cy="3924300"/>
            <wp:effectExtent l="0" t="0" r="9525" b="0"/>
            <wp:docPr id="12" name="Picture 12" descr="C:\Users\vishnu\Desktop\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shnu\Desktop\pic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B91" w:rsidRDefault="00555B91" w:rsidP="00AA752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we click Check-In and continue it </w:t>
      </w:r>
      <w:r w:rsidR="001446E2">
        <w:rPr>
          <w:sz w:val="24"/>
          <w:szCs w:val="24"/>
        </w:rPr>
        <w:t>shows that we have reached our destination</w:t>
      </w:r>
    </w:p>
    <w:p w:rsidR="001446E2" w:rsidRDefault="001446E2" w:rsidP="00AA752F">
      <w:pPr>
        <w:rPr>
          <w:sz w:val="24"/>
          <w:szCs w:val="24"/>
        </w:rPr>
      </w:pPr>
    </w:p>
    <w:p w:rsidR="001446E2" w:rsidRDefault="001446E2" w:rsidP="00AA752F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943600" cy="3028950"/>
            <wp:effectExtent l="0" t="0" r="0" b="0"/>
            <wp:docPr id="13" name="Picture 13" descr="C:\Users\vishnu\Desktop\Capture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shnu\Desktop\Capture12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6E2" w:rsidRDefault="001446E2" w:rsidP="00AA752F">
      <w:pPr>
        <w:rPr>
          <w:sz w:val="24"/>
          <w:szCs w:val="24"/>
        </w:rPr>
      </w:pPr>
    </w:p>
    <w:p w:rsidR="001446E2" w:rsidRDefault="001446E2" w:rsidP="00AA752F">
      <w:pPr>
        <w:rPr>
          <w:sz w:val="24"/>
          <w:szCs w:val="24"/>
        </w:rPr>
      </w:pPr>
      <w:r>
        <w:rPr>
          <w:sz w:val="24"/>
          <w:szCs w:val="24"/>
        </w:rPr>
        <w:t>And ask Users to rate their experience.</w:t>
      </w:r>
    </w:p>
    <w:p w:rsidR="00DE37B5" w:rsidRDefault="00DE37B5" w:rsidP="00AA752F">
      <w:pPr>
        <w:rPr>
          <w:sz w:val="24"/>
          <w:szCs w:val="24"/>
        </w:rPr>
      </w:pPr>
    </w:p>
    <w:p w:rsidR="00DE37B5" w:rsidRPr="00AA752F" w:rsidRDefault="00DE37B5" w:rsidP="00DE37B5">
      <w:pPr>
        <w:rPr>
          <w:sz w:val="24"/>
          <w:szCs w:val="24"/>
        </w:rPr>
      </w:pPr>
      <w:r>
        <w:rPr>
          <w:sz w:val="24"/>
          <w:szCs w:val="24"/>
        </w:rPr>
        <w:t xml:space="preserve">GITHUB link:  </w:t>
      </w:r>
      <w:r w:rsidRPr="00632112">
        <w:rPr>
          <w:sz w:val="24"/>
          <w:szCs w:val="24"/>
        </w:rPr>
        <w:t>https://github.com/vishnurainigari/Midterm</w:t>
      </w:r>
    </w:p>
    <w:p w:rsidR="00DE37B5" w:rsidRDefault="00DE37B5" w:rsidP="00AA752F">
      <w:pPr>
        <w:rPr>
          <w:sz w:val="24"/>
          <w:szCs w:val="24"/>
        </w:rPr>
      </w:pPr>
    </w:p>
    <w:p w:rsidR="00DE37B5" w:rsidRDefault="00DE37B5" w:rsidP="00AA752F">
      <w:pPr>
        <w:rPr>
          <w:sz w:val="24"/>
          <w:szCs w:val="24"/>
        </w:rPr>
      </w:pPr>
      <w:r>
        <w:rPr>
          <w:sz w:val="24"/>
          <w:szCs w:val="24"/>
        </w:rPr>
        <w:t>Limitations: 1) not able to locate a user and show the places around him like              four square</w:t>
      </w:r>
    </w:p>
    <w:p w:rsidR="00DE37B5" w:rsidRDefault="00DE37B5" w:rsidP="00AA752F">
      <w:pPr>
        <w:rPr>
          <w:sz w:val="24"/>
          <w:szCs w:val="24"/>
        </w:rPr>
      </w:pPr>
      <w:r>
        <w:rPr>
          <w:sz w:val="24"/>
          <w:szCs w:val="24"/>
        </w:rPr>
        <w:t>2) Mobile implementation still has errors.</w:t>
      </w:r>
    </w:p>
    <w:p w:rsid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E2" w:rsidRP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446E2">
        <w:rPr>
          <w:rFonts w:ascii="Consolas" w:hAnsi="Consolas" w:cs="Consolas"/>
          <w:color w:val="000000"/>
          <w:sz w:val="24"/>
          <w:szCs w:val="24"/>
          <w:highlight w:val="white"/>
        </w:rPr>
        <w:t>References:</w:t>
      </w:r>
    </w:p>
    <w:p w:rsidR="001446E2" w:rsidRP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446E2" w:rsidRP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hyperlink r:id="rId20" w:history="1">
        <w:r w:rsidRPr="001446E2">
          <w:rPr>
            <w:rStyle w:val="Hyperlink"/>
            <w:rFonts w:ascii="Consolas" w:hAnsi="Consolas" w:cs="Consolas"/>
            <w:sz w:val="24"/>
            <w:szCs w:val="24"/>
          </w:rPr>
          <w:t>https://developers.google.com/</w:t>
        </w:r>
      </w:hyperlink>
      <w:r w:rsidRPr="001446E2">
        <w:rPr>
          <w:rFonts w:ascii="Consolas" w:hAnsi="Consolas" w:cs="Consolas"/>
          <w:color w:val="000000"/>
          <w:sz w:val="24"/>
          <w:szCs w:val="24"/>
        </w:rPr>
        <w:t>.</w:t>
      </w:r>
    </w:p>
    <w:p w:rsidR="001446E2" w:rsidRP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446E2" w:rsidRP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hyperlink r:id="rId21" w:history="1">
        <w:r w:rsidRPr="001446E2">
          <w:rPr>
            <w:rStyle w:val="Hyperlink"/>
            <w:rFonts w:ascii="Consolas" w:hAnsi="Consolas" w:cs="Consolas"/>
            <w:sz w:val="24"/>
            <w:szCs w:val="24"/>
          </w:rPr>
          <w:t>http://getbootstrap.com/</w:t>
        </w:r>
      </w:hyperlink>
      <w:r w:rsidRPr="001446E2">
        <w:rPr>
          <w:rFonts w:ascii="Consolas" w:hAnsi="Consolas" w:cs="Consolas"/>
          <w:color w:val="000000"/>
          <w:sz w:val="24"/>
          <w:szCs w:val="24"/>
        </w:rPr>
        <w:t>.</w:t>
      </w:r>
    </w:p>
    <w:p w:rsidR="001446E2" w:rsidRP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446E2" w:rsidRP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hyperlink r:id="rId22" w:history="1">
        <w:r w:rsidRPr="001446E2">
          <w:rPr>
            <w:rStyle w:val="Hyperlink"/>
            <w:rFonts w:ascii="Consolas" w:hAnsi="Consolas" w:cs="Consolas"/>
            <w:sz w:val="24"/>
            <w:szCs w:val="24"/>
          </w:rPr>
          <w:t>http://www.asp.net/mvc/tutorials/controllers-and-routing</w:t>
        </w:r>
      </w:hyperlink>
    </w:p>
    <w:p w:rsidR="001446E2" w:rsidRP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446E2" w:rsidRP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hyperlink r:id="rId23" w:history="1">
        <w:r w:rsidRPr="001446E2">
          <w:rPr>
            <w:rStyle w:val="Hyperlink"/>
            <w:rFonts w:ascii="Consolas" w:hAnsi="Consolas" w:cs="Consolas"/>
            <w:sz w:val="24"/>
            <w:szCs w:val="24"/>
          </w:rPr>
          <w:t>http://www.asp.net/</w:t>
        </w:r>
      </w:hyperlink>
    </w:p>
    <w:p w:rsidR="001446E2" w:rsidRP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446E2" w:rsidRPr="001446E2" w:rsidRDefault="001446E2" w:rsidP="0014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446E2">
        <w:rPr>
          <w:rFonts w:ascii="Consolas" w:hAnsi="Consolas" w:cs="Consolas"/>
          <w:color w:val="000000"/>
          <w:sz w:val="24"/>
          <w:szCs w:val="24"/>
        </w:rPr>
        <w:t>http://www.w3schools.com/css/css_examples.asp</w:t>
      </w:r>
    </w:p>
    <w:p w:rsidR="001446E2" w:rsidRDefault="001446E2" w:rsidP="00AA752F">
      <w:pPr>
        <w:rPr>
          <w:sz w:val="24"/>
          <w:szCs w:val="24"/>
        </w:rPr>
      </w:pPr>
    </w:p>
    <w:p w:rsidR="001446E2" w:rsidRDefault="001446E2" w:rsidP="00AA752F">
      <w:pPr>
        <w:rPr>
          <w:sz w:val="24"/>
          <w:szCs w:val="24"/>
        </w:rPr>
      </w:pPr>
    </w:p>
    <w:p w:rsidR="001446E2" w:rsidRPr="00AA752F" w:rsidRDefault="001446E2" w:rsidP="00AA752F">
      <w:pPr>
        <w:rPr>
          <w:sz w:val="24"/>
          <w:szCs w:val="24"/>
        </w:rPr>
      </w:pPr>
    </w:p>
    <w:sectPr w:rsidR="001446E2" w:rsidRPr="00AA75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D136A"/>
    <w:multiLevelType w:val="hybridMultilevel"/>
    <w:tmpl w:val="567A1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0C7725"/>
    <w:multiLevelType w:val="hybridMultilevel"/>
    <w:tmpl w:val="155A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68"/>
    <w:rsid w:val="000B467E"/>
    <w:rsid w:val="001446E2"/>
    <w:rsid w:val="00555B91"/>
    <w:rsid w:val="00632112"/>
    <w:rsid w:val="00945668"/>
    <w:rsid w:val="009944A5"/>
    <w:rsid w:val="00A8660B"/>
    <w:rsid w:val="00AA752F"/>
    <w:rsid w:val="00D22846"/>
    <w:rsid w:val="00D73A46"/>
    <w:rsid w:val="00D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FA687-B6AE-4D69-8C32-C3CCA2D9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getbootstrap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evelopers.google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asp.net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asp.net/mvc/tutorials/controllers-and-rout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nu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87</TotalTime>
  <Pages>10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rainigari</dc:creator>
  <cp:keywords/>
  <cp:lastModifiedBy>vishnu rainigari</cp:lastModifiedBy>
  <cp:revision>5</cp:revision>
  <dcterms:created xsi:type="dcterms:W3CDTF">2014-04-07T03:46:00Z</dcterms:created>
  <dcterms:modified xsi:type="dcterms:W3CDTF">2014-04-07T05:14:00Z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